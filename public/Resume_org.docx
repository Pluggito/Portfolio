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00000002">
      <w:pPr>
        <w:pStyle w:val="3"/>
        <w:pageBreakBefore w:val="0"/>
        <w:spacing w:before="200" w:after="0"/>
        <w:ind w:left="1440"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color w:val="4F81BD" w:themeColor="accent1"/>
          <w:sz w:val="56"/>
          <w:szCs w:val="5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/>
          <w:bCs/>
          <w:color w:val="4F81BD" w:themeColor="accent1"/>
          <w:sz w:val="56"/>
          <w:szCs w:val="56"/>
          <w:rtl w:val="0"/>
          <w:lang w:val="en-US" w:eastAsia="en-US" w:bidi="ar-SA"/>
          <w14:textFill>
            <w14:solidFill>
              <w14:schemeClr w14:val="accent1"/>
            </w14:solidFill>
          </w14:textFill>
        </w:rPr>
        <w:t xml:space="preserve">Carew Abdul Mojeed Opeyemi </w:t>
      </w:r>
    </w:p>
    <w:p w14:paraId="1FC47471"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Location: Remote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|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Phone 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(+234) 913 324 4243 |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Portfolio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|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Github: github.com/pluggito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|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Full-Stack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Developer |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Gmail: carewabdul03@gmail.com</w:t>
      </w:r>
    </w:p>
    <w:p w14:paraId="00000005">
      <w:pPr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id="2" w:name="_GoBack"/>
      <w:bookmarkEnd w:id="2"/>
      <w:r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 </w:t>
      </w:r>
    </w:p>
    <w:p w14:paraId="00000006">
      <w:pPr>
        <w:pStyle w:val="4"/>
        <w:keepNext w:val="0"/>
        <w:keepLines w:val="0"/>
        <w:spacing w:before="280"/>
        <w:jc w:val="center"/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bookmarkStart w:id="0" w:name="_gsswuvarv1w3" w:colFirst="0" w:colLast="0"/>
      <w:bookmarkEnd w:id="0"/>
      <w:r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  <w:t>Professional Summary</w:t>
      </w:r>
    </w:p>
    <w:p w14:paraId="00000007">
      <w:pPr>
        <w:spacing w:before="240" w:after="240"/>
        <w:jc w:val="center"/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Creative and results-driven full-Stack Developer with 3+ years of experience delivering responsive, high-performance web applications. Proven success in building real-world platforms like HatsOffwears and Moooments, Improving load time by 25% through performance optimization. Skilled in React, Next.js, Django, Express.js, Node.js and AWS with a strong eye for clean UI and efficient code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08">
      <w:pPr>
        <w:spacing w:before="240" w:after="240"/>
        <w:jc w:val="center"/>
        <w:rPr>
          <w:rFonts w:ascii="Times New Roman" w:hAnsi="Times New Roman" w:eastAsia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00000009">
      <w:pPr>
        <w:jc w:val="center"/>
        <w:rPr>
          <w:rFonts w:ascii="Times New Roman" w:hAnsi="Times New Roman" w:eastAsia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EDUCATION</w:t>
      </w:r>
    </w:p>
    <w:p w14:paraId="0000000A"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ind w:right="270"/>
        <w:jc w:val="left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University of Lagos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             Lagos, Nigeria</w:t>
      </w:r>
    </w:p>
    <w:p w14:paraId="0000000C">
      <w:pPr>
        <w:ind w:right="27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B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achelor’s Degree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>Nov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ascii="Times New Roman" w:hAnsi="Times New Roman" w:eastAsia="Times New Roman" w:cs="Times New Roman"/>
          <w:rtl w:val="0"/>
        </w:rPr>
        <w:t>021 -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2026</w:t>
      </w:r>
      <w:r>
        <w:rPr>
          <w:rFonts w:ascii="Times New Roman" w:hAnsi="Times New Roman" w:eastAsia="Times New Roman" w:cs="Times New Roman"/>
          <w:rtl w:val="0"/>
        </w:rPr>
        <w:t xml:space="preserve">  </w:t>
      </w:r>
    </w:p>
    <w:p w14:paraId="0000000E">
      <w:pPr>
        <w:ind w:right="180"/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F"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  <w:t>WORK EXPERIENCE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Freelancing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Lagos, Nigeria </w:t>
      </w:r>
    </w:p>
    <w:p w14:paraId="1DCF2B19"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Front-end Developer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| Ames Digital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rtl w:val="0"/>
        </w:rPr>
        <w:t>J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anuary</w:t>
      </w:r>
      <w:r>
        <w:rPr>
          <w:rFonts w:ascii="Times New Roman" w:hAnsi="Times New Roman" w:eastAsia="Times New Roman" w:cs="Times New Roman"/>
          <w:rtl w:val="0"/>
        </w:rPr>
        <w:t xml:space="preserve"> 202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-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May 2024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ab/>
      </w:r>
    </w:p>
    <w:p w14:paraId="0541DB45">
      <w:pPr>
        <w:rPr>
          <w:rFonts w:hint="default" w:ascii="Times New Roman" w:hAnsi="Times New Roman" w:eastAsia="Times New Roman" w:cs="Times New Roman"/>
          <w:rtl w:val="0"/>
          <w:lang w:val="en-US"/>
        </w:rPr>
      </w:pPr>
    </w:p>
    <w:p w14:paraId="7E63857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Developed interactive, high-performance web applications using React.js and Next.js.</w:t>
      </w:r>
    </w:p>
    <w:p w14:paraId="12F4CD0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Improved web performance by implementing advanced optimization techniques, leading to a 25% decrease in load time.</w:t>
      </w:r>
    </w:p>
    <w:p w14:paraId="33663C6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Worked closely with designers and back-end developers to ensure a seamless user experience.</w:t>
      </w:r>
    </w:p>
    <w:p w14:paraId="0000001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Integrated RESTful APIs to enhance application functionality.</w:t>
      </w:r>
    </w:p>
    <w:p w14:paraId="4ED8E0CB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sz w:val="22"/>
          <w:szCs w:val="22"/>
        </w:rPr>
      </w:pPr>
    </w:p>
    <w:p w14:paraId="5485FED0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</w:rPr>
      </w:pPr>
    </w:p>
    <w:p w14:paraId="00000018">
      <w:pPr>
        <w:numPr>
          <w:ilvl w:val="-14"/>
          <w:numId w:val="0"/>
        </w:numPr>
        <w:ind w:left="0" w:leftChars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bCs/>
          <w:rtl w:val="0"/>
        </w:rPr>
        <w:t>Transaction Recording Specialist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             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>Lagos, Nigeria</w:t>
      </w:r>
    </w:p>
    <w:p w14:paraId="0000001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 w:val="0"/>
          <w:bCs/>
          <w:rtl w:val="0"/>
        </w:rPr>
        <w:t xml:space="preserve">Credite Capital Finance and Investment Limited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rtl w:val="0"/>
        </w:rPr>
        <w:t>August 2023 - December 2024</w:t>
      </w:r>
    </w:p>
    <w:p w14:paraId="13DD8796"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</w:p>
    <w:p w14:paraId="0B0714E5">
      <w:pPr>
        <w:numPr>
          <w:ilvl w:val="0"/>
          <w:numId w:val="2"/>
        </w:numPr>
        <w:ind w:left="420" w:leftChars="0" w:hanging="420" w:firstLineChars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  <w:t>Accurately recorded and maintained details of financial transactions in company databases.</w:t>
      </w:r>
    </w:p>
    <w:p w14:paraId="34D61C7F">
      <w:pPr>
        <w:numPr>
          <w:ilvl w:val="0"/>
          <w:numId w:val="2"/>
        </w:numPr>
        <w:ind w:left="420" w:leftChars="0" w:hanging="420" w:firstLineChars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  <w:t>Assisted in updating transaction records to ensure compliance with internal auditing standards.</w:t>
      </w:r>
    </w:p>
    <w:p w14:paraId="1E5302CC">
      <w:pPr>
        <w:numPr>
          <w:ilvl w:val="0"/>
          <w:numId w:val="2"/>
        </w:numPr>
        <w:ind w:left="420" w:leftChars="0" w:hanging="420" w:firstLineChars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  <w:t>Coordinated with the accounting team to verify transaction entries and resolve discrepancies.</w:t>
      </w:r>
    </w:p>
    <w:p w14:paraId="0000001E">
      <w:pPr>
        <w:numPr>
          <w:ilvl w:val="0"/>
          <w:numId w:val="2"/>
        </w:numPr>
        <w:ind w:left="420" w:leftChars="0" w:hanging="420" w:firstLineChars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  <w:t>Ensured data accuracy and completeness for reporting purposes.</w:t>
      </w:r>
    </w:p>
    <w:p w14:paraId="0000001F">
      <w:pPr>
        <w:ind w:left="720" w:firstLine="0"/>
        <w:rPr>
          <w:rFonts w:ascii="Times New Roman" w:hAnsi="Times New Roman" w:eastAsia="Times New Roman" w:cs="Times New Roman"/>
        </w:rPr>
      </w:pPr>
    </w:p>
    <w:p w14:paraId="00000020">
      <w:pPr>
        <w:ind w:left="720" w:firstLine="0"/>
        <w:rPr>
          <w:rFonts w:ascii="Times New Roman" w:hAnsi="Times New Roman" w:eastAsia="Times New Roman" w:cs="Times New Roman"/>
        </w:rPr>
      </w:pPr>
    </w:p>
    <w:p w14:paraId="00000021">
      <w:pPr>
        <w:ind w:left="720" w:firstLine="0"/>
        <w:rPr>
          <w:rFonts w:ascii="Times New Roman" w:hAnsi="Times New Roman" w:eastAsia="Times New Roman" w:cs="Times New Roman"/>
        </w:rPr>
      </w:pPr>
    </w:p>
    <w:p w14:paraId="0E81FD15">
      <w:pPr>
        <w:ind w:left="720" w:firstLine="0"/>
        <w:rPr>
          <w:rFonts w:ascii="Times New Roman" w:hAnsi="Times New Roman" w:eastAsia="Times New Roman" w:cs="Times New Roman"/>
        </w:rPr>
      </w:pPr>
    </w:p>
    <w:p w14:paraId="30A706E7">
      <w:pPr>
        <w:ind w:left="720" w:firstLine="0"/>
        <w:rPr>
          <w:rFonts w:ascii="Times New Roman" w:hAnsi="Times New Roman" w:eastAsia="Times New Roman" w:cs="Times New Roman"/>
        </w:rPr>
      </w:pPr>
    </w:p>
    <w:p w14:paraId="00000022">
      <w:pPr>
        <w:jc w:val="center"/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  <w:t>PROJECTS</w:t>
      </w:r>
    </w:p>
    <w:p w14:paraId="00000023">
      <w:pPr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4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fldChar w:fldCharType="begin"/>
      </w:r>
      <w:r>
        <w:instrText xml:space="preserve"> HYPERLINK "http://hatsoff-wears.vercel.app"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t>Hatsoffwears</w:t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–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E-commerce Website </w:t>
      </w:r>
      <w:r>
        <w:rPr>
          <w:rFonts w:hint="default" w:ascii="Times New Roman" w:hAnsi="Times New Roman" w:eastAsia="Times New Roman" w:cs="Times New Roman"/>
          <w:b/>
          <w:bCs/>
          <w:rtl w:val="0"/>
        </w:rPr>
        <w:t xml:space="preserve"> </w:t>
      </w:r>
    </w:p>
    <w:p w14:paraId="062588D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line="240" w:lineRule="auto"/>
        <w:ind w:left="720" w:hanging="360"/>
        <w:textAlignment w:val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Designed and developed a full-stack e-commerce platform featuring an intuitive user interface and responsive design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line="240" w:lineRule="auto"/>
        <w:ind w:left="720" w:hanging="360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Implemented product catalog, shopping cart, and payment gateway integration for seamless transactions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.</w:t>
      </w:r>
    </w:p>
    <w:p w14:paraId="7EFAD32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line="240" w:lineRule="auto"/>
        <w:ind w:left="720" w:hanging="360"/>
        <w:textAlignment w:val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Built with React.js, Firebase, Tailwind CSS</w:t>
      </w:r>
    </w:p>
    <w:p w14:paraId="00000027">
      <w:pPr>
        <w:spacing w:before="240" w:after="240"/>
        <w:ind w:left="0" w:firstLine="110" w:firstLineChars="50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"https://valentine-messages.vercel.app/"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t>V. Specials</w:t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 xml:space="preserve">- </w:t>
      </w:r>
      <w:r>
        <w:rPr>
          <w:rFonts w:ascii="Times New Roman" w:hAnsi="Times New Roman" w:eastAsia="Times New Roman" w:cs="Times New Roman"/>
          <w:b/>
          <w:rtl w:val="0"/>
        </w:rPr>
        <w:t xml:space="preserve">AI Generating Valentine Messages  </w:t>
      </w:r>
    </w:p>
    <w:p w14:paraId="298D81B6">
      <w:pPr>
        <w:numPr>
          <w:ilvl w:val="0"/>
          <w:numId w:val="4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Developed a custom AI-powered messages generator using Gemini’s API</w:t>
      </w:r>
    </w:p>
    <w:p w14:paraId="00000029">
      <w:pPr>
        <w:numPr>
          <w:ilvl w:val="0"/>
          <w:numId w:val="4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Built a user-friendly, mobile responsive UI with Tailwind CSS.</w:t>
      </w:r>
    </w:p>
    <w:p w14:paraId="0000002A">
      <w:pPr>
        <w:spacing w:before="240" w:after="240"/>
        <w:ind w:firstLine="110" w:firstLineChars="50"/>
        <w:rPr>
          <w:rFonts w:hint="default" w:ascii="Times New Roman" w:hAnsi="Times New Roman" w:eastAsia="Times New Roman" w:cs="Times New Roman"/>
          <w:b/>
          <w:lang w:val="en-US"/>
        </w:rPr>
      </w:pPr>
      <w:r>
        <w:fldChar w:fldCharType="begin"/>
      </w:r>
      <w:r>
        <w:instrText xml:space="preserve"> HYPERLINK "https://moooments.vercel.app/"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t>Moooments</w:t>
      </w:r>
      <w:r>
        <w:rPr>
          <w:rFonts w:ascii="Times New Roman" w:hAnsi="Times New Roman" w:eastAsia="Times New Roman" w:cs="Times New Roman"/>
          <w:b/>
          <w:color w:val="1155CC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lang w:val="en-US"/>
        </w:rPr>
        <w:t>- Event-related Media platform</w:t>
      </w:r>
    </w:p>
    <w:p w14:paraId="0000002B">
      <w:pPr>
        <w:numPr>
          <w:ilvl w:val="0"/>
          <w:numId w:val="5"/>
        </w:numPr>
        <w:spacing w:before="240" w:after="240"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Designed and developed a fully functional photo storing/sharing platform </w:t>
      </w:r>
    </w:p>
    <w:p w14:paraId="41476828">
      <w:pPr>
        <w:numPr>
          <w:ilvl w:val="0"/>
          <w:numId w:val="5"/>
        </w:numPr>
        <w:spacing w:before="240" w:after="240" w:line="240" w:lineRule="auto"/>
        <w:ind w:left="720" w:hanging="360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Decreased page load by 25% through lazy loading + image compression.</w:t>
      </w:r>
    </w:p>
    <w:p w14:paraId="4EB11517">
      <w:pPr>
        <w:numPr>
          <w:ilvl w:val="0"/>
          <w:numId w:val="5"/>
        </w:numPr>
        <w:spacing w:before="240" w:after="240" w:line="240" w:lineRule="auto"/>
        <w:ind w:left="720" w:hanging="360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Built with React.js for front end, Django for backend services, AWS for storing photos</w:t>
      </w:r>
    </w:p>
    <w:p w14:paraId="1BD61D79">
      <w:pPr>
        <w:numPr>
          <w:ilvl w:val="0"/>
          <w:numId w:val="0"/>
        </w:numPr>
        <w:spacing w:before="240" w:after="240" w:line="240" w:lineRule="auto"/>
        <w:ind w:left="360" w:leftChars="0"/>
        <w:rPr>
          <w:rFonts w:ascii="Times New Roman" w:hAnsi="Times New Roman" w:eastAsia="Times New Roman" w:cs="Times New Roman"/>
          <w:rtl w:val="0"/>
        </w:rPr>
      </w:pPr>
    </w:p>
    <w:p w14:paraId="0000002C"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  <w:t>CERTIFICATION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D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2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Alx Foundations -</w:t>
      </w:r>
      <w:r>
        <w:rPr>
          <w:rFonts w:ascii="Times New Roman" w:hAnsi="Times New Roman" w:eastAsia="Times New Roman" w:cs="Times New Roman"/>
          <w:rtl w:val="0"/>
        </w:rPr>
        <w:t xml:space="preserve"> Front end developer </w:t>
      </w:r>
    </w:p>
    <w:p w14:paraId="00000030">
      <w:pPr>
        <w:jc w:val="center"/>
        <w:rPr>
          <w:rFonts w:ascii="Times New Roman" w:hAnsi="Times New Roman" w:eastAsia="Times New Roman" w:cs="Times New Roman"/>
          <w:b/>
          <w:color w:val="4F81BD" w:themeColor="accent1"/>
          <w:sz w:val="38"/>
          <w:szCs w:val="38"/>
          <w14:textFill>
            <w14:solidFill>
              <w14:schemeClr w14:val="accent1"/>
            </w14:solidFill>
          </w14:textFill>
        </w:rPr>
      </w:pPr>
    </w:p>
    <w:p w14:paraId="00000031">
      <w:pPr>
        <w:jc w:val="center"/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4F81BD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  <w:t>TECHNICAL SKILLS &amp; INTEREST</w:t>
      </w:r>
    </w:p>
    <w:p w14:paraId="00000032">
      <w:pPr>
        <w:jc w:val="center"/>
        <w:rPr>
          <w:rFonts w:ascii="Times New Roman" w:hAnsi="Times New Roman" w:eastAsia="Times New Roman" w:cs="Times New Roman"/>
          <w:b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4"/>
        <w:keepNext w:val="0"/>
        <w:keepLines w:val="0"/>
        <w:spacing w:before="280"/>
        <w:ind w:right="180"/>
      </w:pPr>
      <w:bookmarkStart w:id="1" w:name="_meqrps4hecyi" w:colFirst="0" w:colLast="0"/>
      <w:bookmarkEnd w:id="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Technical Skills</w:t>
      </w:r>
    </w:p>
    <w:p w14:paraId="00000034">
      <w:pPr>
        <w:numPr>
          <w:ilvl w:val="0"/>
          <w:numId w:val="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Languages:</w:t>
      </w:r>
      <w:r>
        <w:rPr>
          <w:rFonts w:ascii="Times New Roman" w:hAnsi="Times New Roman" w:eastAsia="Times New Roman" w:cs="Times New Roman"/>
          <w:rtl w:val="0"/>
        </w:rPr>
        <w:t xml:space="preserve"> HTML5, CSS3, JavaScript (ES6+)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, Typescript, Python.</w:t>
      </w:r>
    </w:p>
    <w:p w14:paraId="00000035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Frameworks &amp; Libraries: </w:t>
      </w:r>
      <w:r>
        <w:rPr>
          <w:rFonts w:ascii="Times New Roman" w:hAnsi="Times New Roman" w:eastAsia="Times New Roman" w:cs="Times New Roman"/>
          <w:rtl w:val="0"/>
        </w:rPr>
        <w:t>React.js, Next.js, Tailwind Css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, Three.js, Shadcn/UI, Node.js, Express.js, Django</w:t>
      </w:r>
    </w:p>
    <w:p w14:paraId="00000036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Version Control: </w:t>
      </w:r>
      <w:r>
        <w:rPr>
          <w:rFonts w:ascii="Times New Roman" w:hAnsi="Times New Roman" w:eastAsia="Times New Roman" w:cs="Times New Roman"/>
          <w:rtl w:val="0"/>
        </w:rPr>
        <w:t>Git, GitHub.</w:t>
      </w:r>
    </w:p>
    <w:p w14:paraId="00000037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Web Design Tools:</w:t>
      </w:r>
      <w:r>
        <w:rPr>
          <w:rFonts w:ascii="Times New Roman" w:hAnsi="Times New Roman" w:eastAsia="Times New Roman" w:cs="Times New Roman"/>
          <w:rtl w:val="0"/>
        </w:rPr>
        <w:t xml:space="preserve"> Figma.</w:t>
      </w:r>
    </w:p>
    <w:p w14:paraId="00000038">
      <w:pPr>
        <w:numPr>
          <w:ilvl w:val="0"/>
          <w:numId w:val="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Other: </w:t>
      </w:r>
      <w:r>
        <w:rPr>
          <w:rFonts w:ascii="Times New Roman" w:hAnsi="Times New Roman" w:eastAsia="Times New Roman" w:cs="Times New Roman"/>
          <w:rtl w:val="0"/>
        </w:rPr>
        <w:t>Responsive Design, Unit Testing (Jest, Mocha), Restful APIs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, 3D &amp; Interactive, SEO</w:t>
      </w:r>
      <w:r>
        <w:rPr>
          <w:rFonts w:ascii="Times New Roman" w:hAnsi="Times New Roman" w:eastAsia="Times New Roman" w:cs="Times New Roman"/>
          <w:rtl w:val="0"/>
        </w:rPr>
        <w:t>.</w:t>
      </w:r>
    </w:p>
    <w:p w14:paraId="00000039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 Skills</w:t>
      </w:r>
    </w:p>
    <w:p w14:paraId="0000003C">
      <w:pPr>
        <w:numPr>
          <w:ilvl w:val="0"/>
          <w:numId w:val="7"/>
        </w:numPr>
        <w:spacing w:before="240" w:after="240"/>
        <w:ind w:left="420" w:leftChars="0" w:hanging="420" w:firstLineChars="0"/>
        <w:rPr>
          <w:rFonts w:ascii="Times New Roman" w:hAnsi="Times New Roman" w:eastAsia="Times New Roman" w:cs="Times New Roman"/>
          <w:b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Problem-Solving Skills, Creativity and Innovation, Adaptability, Time Management and Prioritization, Communication, Self-Motivation and Ambition, Attention to Detail, Team Collaboration</w:t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738C8"/>
    <w:multiLevelType w:val="singleLevel"/>
    <w:tmpl w:val="954738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3F8ACD"/>
    <w:multiLevelType w:val="singleLevel"/>
    <w:tmpl w:val="1E3F8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045433B"/>
    <w:multiLevelType w:val="singleLevel"/>
    <w:tmpl w:val="504543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172A27"/>
    <w:rsid w:val="145956A7"/>
    <w:rsid w:val="19F55BA5"/>
    <w:rsid w:val="1ADB687F"/>
    <w:rsid w:val="2F5D2BA9"/>
    <w:rsid w:val="37965AED"/>
    <w:rsid w:val="37CC6816"/>
    <w:rsid w:val="6AF77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20782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2025-04-13T13:33:00Z</dcterms:created>
  <dc:creator>HP</dc:creator>
  <cp:lastModifiedBy>WPS_1725386634</cp:lastModifiedBy>
  <dcterms:modified xsi:type="dcterms:W3CDTF">2025-04-13T15:02:48Z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1BE16D385405492DB655585006108D9E_12</vt:lpwstr>
  </property>
</Properties>
</file>